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1767197"/>
        <w:docPartObj>
          <w:docPartGallery w:val="Cover Pages"/>
          <w:docPartUnique/>
        </w:docPartObj>
      </w:sdtPr>
      <w:sdtContent>
        <w:p w14:paraId="3BC567A7" w14:textId="0F492BB5" w:rsidR="00351E0D" w:rsidRDefault="00351E0D"/>
        <w:p w14:paraId="3F454703" w14:textId="402AD257" w:rsidR="00351E0D" w:rsidRDefault="00351E0D"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A87B346" wp14:editId="04F966B9">
                    <wp:simplePos x="0" y="0"/>
                    <wp:positionH relativeFrom="margin">
                      <wp:posOffset>178435</wp:posOffset>
                    </wp:positionH>
                    <wp:positionV relativeFrom="page">
                      <wp:posOffset>5830570</wp:posOffset>
                    </wp:positionV>
                    <wp:extent cx="5372735" cy="2386965"/>
                    <wp:effectExtent l="0" t="0" r="12065" b="254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72735" cy="23869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9E77C" w14:textId="5B7F983A" w:rsidR="00351E0D" w:rsidRDefault="00351E0D" w:rsidP="00B21FF8">
                                <w:pPr>
                                  <w:pStyle w:val="KeinLeerraum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Bachelorprojekt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PersonalFit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01284FA5" w14:textId="5CA297BA" w:rsidR="00351E0D" w:rsidRDefault="00351E0D" w:rsidP="00B21FF8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2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351E0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Lehrstuhl für Wirtschaftsinformatik und Softwaretechnik (SOFTEC)</w:t>
                                </w:r>
                              </w:p>
                              <w:p w14:paraId="408B2E55" w14:textId="64A3A0B2" w:rsidR="00351E0D" w:rsidRDefault="00351E0D" w:rsidP="00B21FF8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spacing w:after="240" w:line="440" w:lineRule="atLeast"/>
                                  <w:jc w:val="center"/>
                                  <w:rPr>
                                    <w:rFonts w:ascii="Times" w:hAnsi="Times" w:cs="Times"/>
                                    <w:color w:val="000000"/>
                                  </w:rPr>
                                </w:pPr>
                                <w:r w:rsidRPr="00351E0D"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t>Prof. Dr. Stefan Eicker</w:t>
                                </w:r>
                              </w:p>
                              <w:p w14:paraId="03F27CBB" w14:textId="77777777" w:rsidR="00351E0D" w:rsidRDefault="00351E0D" w:rsidP="00B21FF8">
                                <w:pPr>
                                  <w:pStyle w:val="KeinLeerraum"/>
                                  <w:spacing w:before="40" w:after="40"/>
                                  <w:jc w:val="center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8A7CF01" w14:textId="165E3EF6" w:rsidR="00351E0D" w:rsidRDefault="00B21FF8" w:rsidP="00B21FF8">
                                    <w:pPr>
                                      <w:pStyle w:val="KeinLeerraum"/>
                                      <w:spacing w:before="80" w:after="40"/>
                                      <w:jc w:val="center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Kim ngan Tran, Njanko</w:t>
                                    </w:r>
                                    <w:r w:rsidR="00177B48"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u Tchotchie, Melanie Constantin &amp;</w:t>
                                    </w: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 xml:space="preserve"> Jérôme Hubain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1A87B346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6" type="#_x0000_t202" style="position:absolute;margin-left:14.05pt;margin-top:459.1pt;width:423.05pt;height:187.95pt;z-index:251660288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" filled="f" stroked="f" strokeweight=".5pt">
                    <v:textbox style="mso-fit-shape-to-text:t" inset="0,0,0,0">
                      <w:txbxContent>
                        <w:p w14:paraId="71B9E77C" w14:textId="5B7F983A" w:rsidR="00351E0D" w:rsidRDefault="00351E0D" w:rsidP="00B21FF8">
                          <w:pPr>
                            <w:pStyle w:val="KeinLeerraum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Bachelorprojekt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PersonalFit</w:t>
                              </w:r>
                              <w:proofErr w:type="spellEnd"/>
                            </w:sdtContent>
                          </w:sdt>
                        </w:p>
                        <w:p w14:paraId="01284FA5" w14:textId="5CA297BA" w:rsidR="00351E0D" w:rsidRDefault="00351E0D" w:rsidP="00B21FF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2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351E0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Lehrstuhl für Wirtschaftsinformatik und Softwaretechnik (SOFTEC)</w:t>
                          </w:r>
                        </w:p>
                        <w:p w14:paraId="408B2E55" w14:textId="64A3A0B2" w:rsidR="00351E0D" w:rsidRDefault="00351E0D" w:rsidP="00B21FF8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240" w:line="440" w:lineRule="atLeast"/>
                            <w:jc w:val="center"/>
                            <w:rPr>
                              <w:rFonts w:ascii="Times" w:hAnsi="Times" w:cs="Times"/>
                              <w:color w:val="000000"/>
                            </w:rPr>
                          </w:pPr>
                          <w:r w:rsidRPr="00351E0D"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t>Prof. Dr. Stefan Eicker</w:t>
                          </w:r>
                        </w:p>
                        <w:p w14:paraId="03F27CBB" w14:textId="77777777" w:rsidR="00351E0D" w:rsidRDefault="00351E0D" w:rsidP="00B21FF8">
                          <w:pPr>
                            <w:pStyle w:val="KeinLeerraum"/>
                            <w:spacing w:before="40" w:after="40"/>
                            <w:jc w:val="center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8A7CF01" w14:textId="165E3EF6" w:rsidR="00351E0D" w:rsidRDefault="00B21FF8" w:rsidP="00B21FF8">
                              <w:pPr>
                                <w:pStyle w:val="KeinLeerraum"/>
                                <w:spacing w:before="80" w:after="40"/>
                                <w:jc w:val="center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Kim ngan Tran, Njanko</w:t>
                              </w:r>
                              <w:r w:rsidR="00177B48"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>u Tchotchie, Melanie Constantin &amp;</w:t>
                              </w: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de-DE"/>
                                </w:rPr>
                                <w:t xml:space="preserve"> Jérôme Hubain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7E23E17" w14:textId="77777777" w:rsidR="00351E0D" w:rsidRDefault="00351E0D" w:rsidP="00101C3B"/>
    <w:sdt>
      <w:sdtPr>
        <w:id w:val="18306318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14:paraId="5D56F4F7" w14:textId="7F5D3A33" w:rsidR="00B21FF8" w:rsidRDefault="00B21FF8" w:rsidP="00177B48">
          <w:pPr>
            <w:pStyle w:val="Inhaltsverzeichnisberschrift"/>
            <w:numPr>
              <w:ilvl w:val="0"/>
              <w:numId w:val="0"/>
            </w:numPr>
          </w:pPr>
          <w:r>
            <w:t>Inhaltsverzeichnis</w:t>
          </w:r>
        </w:p>
        <w:p w14:paraId="3C828FF6" w14:textId="77777777" w:rsidR="00C478E3" w:rsidRDefault="00B21FF8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490142071" w:history="1">
            <w:r w:rsidR="00C478E3" w:rsidRPr="00022F41">
              <w:rPr>
                <w:rStyle w:val="Link"/>
                <w:noProof/>
              </w:rPr>
              <w:t>1</w:t>
            </w:r>
            <w:r w:rsidR="00C478E3"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="00C478E3" w:rsidRPr="00022F41">
              <w:rPr>
                <w:rStyle w:val="Link"/>
                <w:noProof/>
              </w:rPr>
              <w:t>Einleitung</w:t>
            </w:r>
            <w:r w:rsidR="00C478E3">
              <w:rPr>
                <w:noProof/>
                <w:webHidden/>
              </w:rPr>
              <w:tab/>
            </w:r>
            <w:r w:rsidR="00C478E3">
              <w:rPr>
                <w:noProof/>
                <w:webHidden/>
              </w:rPr>
              <w:fldChar w:fldCharType="begin"/>
            </w:r>
            <w:r w:rsidR="00C478E3">
              <w:rPr>
                <w:noProof/>
                <w:webHidden/>
              </w:rPr>
              <w:instrText xml:space="preserve"> PAGEREF _Toc490142071 \h </w:instrText>
            </w:r>
            <w:r w:rsidR="00C478E3">
              <w:rPr>
                <w:noProof/>
                <w:webHidden/>
              </w:rPr>
            </w:r>
            <w:r w:rsidR="00C478E3">
              <w:rPr>
                <w:noProof/>
                <w:webHidden/>
              </w:rPr>
              <w:fldChar w:fldCharType="separate"/>
            </w:r>
            <w:r w:rsidR="00C478E3">
              <w:rPr>
                <w:noProof/>
                <w:webHidden/>
              </w:rPr>
              <w:t>4</w:t>
            </w:r>
            <w:r w:rsidR="00C478E3">
              <w:rPr>
                <w:noProof/>
                <w:webHidden/>
              </w:rPr>
              <w:fldChar w:fldCharType="end"/>
            </w:r>
          </w:hyperlink>
        </w:p>
        <w:p w14:paraId="77D99945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72" w:history="1">
            <w:r w:rsidRPr="00022F41">
              <w:rPr>
                <w:rStyle w:val="Link"/>
                <w:noProof/>
              </w:rPr>
              <w:t>1.1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</w:rPr>
              <w:t>Projektbeschreibung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9E227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73" w:history="1">
            <w:r w:rsidRPr="00022F41">
              <w:rPr>
                <w:rStyle w:val="Link"/>
                <w:noProof/>
                <w:lang w:eastAsia="de-DE"/>
              </w:rPr>
              <w:t>1.2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Projektplanung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5D632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74" w:history="1">
            <w:r w:rsidRPr="00022F41">
              <w:rPr>
                <w:rStyle w:val="Link"/>
                <w:noProof/>
                <w:lang w:eastAsia="de-DE"/>
              </w:rPr>
              <w:t>1.2.1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Aufgabenverteilung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728E3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75" w:history="1">
            <w:r w:rsidRPr="00022F41">
              <w:rPr>
                <w:rStyle w:val="Link"/>
                <w:noProof/>
                <w:lang w:eastAsia="de-DE"/>
              </w:rPr>
              <w:t>1.2.2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Meilensteine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A85573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76" w:history="1">
            <w:r w:rsidRPr="00022F41">
              <w:rPr>
                <w:rStyle w:val="Link"/>
                <w:noProof/>
                <w:lang w:eastAsia="de-DE"/>
              </w:rPr>
              <w:t>1.2.3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Herausforderungen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2CD1B" w14:textId="77777777" w:rsidR="00C478E3" w:rsidRDefault="00C478E3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77" w:history="1">
            <w:r w:rsidRPr="00022F41">
              <w:rPr>
                <w:rStyle w:val="Link"/>
                <w:noProof/>
              </w:rPr>
              <w:t>2</w:t>
            </w:r>
            <w:r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Pr="00022F41">
              <w:rPr>
                <w:rStyle w:val="Link"/>
                <w:noProof/>
              </w:rPr>
              <w:t>Analyse bestehender Fitness-Apps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64B8" w14:textId="77777777" w:rsidR="00C478E3" w:rsidRDefault="00C478E3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78" w:history="1">
            <w:r w:rsidRPr="00022F41">
              <w:rPr>
                <w:rStyle w:val="Link"/>
                <w:noProof/>
              </w:rPr>
              <w:t>3</w:t>
            </w:r>
            <w:r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Pr="00022F41">
              <w:rPr>
                <w:rStyle w:val="Link"/>
                <w:noProof/>
              </w:rPr>
              <w:t>Projektübersicht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BAD81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79" w:history="1">
            <w:r w:rsidRPr="00022F41">
              <w:rPr>
                <w:rStyle w:val="Link"/>
                <w:noProof/>
                <w:lang w:eastAsia="de-DE"/>
              </w:rPr>
              <w:t>3.1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Zielgruppe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BEC5A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80" w:history="1">
            <w:r w:rsidRPr="00022F41">
              <w:rPr>
                <w:rStyle w:val="Link"/>
                <w:noProof/>
                <w:lang w:eastAsia="de-DE"/>
              </w:rPr>
              <w:t>3.2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72545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1" w:history="1">
            <w:r w:rsidRPr="00022F41">
              <w:rPr>
                <w:rStyle w:val="Link"/>
                <w:noProof/>
                <w:lang w:eastAsia="de-DE"/>
              </w:rPr>
              <w:t>3.2.1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User-Stories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D831C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2" w:history="1">
            <w:r w:rsidRPr="00022F41">
              <w:rPr>
                <w:rStyle w:val="Link"/>
                <w:noProof/>
                <w:lang w:eastAsia="de-DE"/>
              </w:rPr>
              <w:t>3.2.2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BA81A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3" w:history="1">
            <w:r w:rsidRPr="00022F41">
              <w:rPr>
                <w:rStyle w:val="Link"/>
                <w:noProof/>
                <w:lang w:eastAsia="de-DE"/>
              </w:rPr>
              <w:t>3.2.3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Nicht-funktionale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CF2F7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4" w:history="1">
            <w:r w:rsidRPr="00022F41">
              <w:rPr>
                <w:rStyle w:val="Link"/>
                <w:noProof/>
                <w:lang w:eastAsia="de-DE"/>
              </w:rPr>
              <w:t>3.2.4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1E1F1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85" w:history="1">
            <w:r w:rsidRPr="00022F41">
              <w:rPr>
                <w:rStyle w:val="Link"/>
                <w:noProof/>
                <w:lang w:eastAsia="de-DE"/>
              </w:rPr>
              <w:t>3.3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Modelle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5D044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6" w:history="1">
            <w:r w:rsidRPr="00022F41">
              <w:rPr>
                <w:rStyle w:val="Link"/>
                <w:noProof/>
                <w:lang w:eastAsia="de-DE"/>
              </w:rPr>
              <w:t>3.3.1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Sitemap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381E5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7" w:history="1">
            <w:r w:rsidRPr="00022F41">
              <w:rPr>
                <w:rStyle w:val="Link"/>
                <w:noProof/>
                <w:lang w:eastAsia="de-DE"/>
              </w:rPr>
              <w:t>3.3.2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UML-Klassendiagramm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AE2B8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88" w:history="1">
            <w:r w:rsidRPr="00022F41">
              <w:rPr>
                <w:rStyle w:val="Link"/>
                <w:noProof/>
                <w:lang w:eastAsia="de-DE"/>
              </w:rPr>
              <w:t>3.4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86CFC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89" w:history="1">
            <w:r w:rsidRPr="00022F41">
              <w:rPr>
                <w:rStyle w:val="Link"/>
                <w:noProof/>
                <w:lang w:eastAsia="de-DE"/>
              </w:rPr>
              <w:t>3.4.1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Papierprototypen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9C59B" w14:textId="77777777" w:rsidR="00C478E3" w:rsidRDefault="00C478E3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490142090" w:history="1">
            <w:r w:rsidRPr="00022F41">
              <w:rPr>
                <w:rStyle w:val="Link"/>
                <w:noProof/>
                <w:lang w:eastAsia="de-DE"/>
              </w:rPr>
              <w:t>3.4.2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Mock-Ups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E9EC8" w14:textId="77777777" w:rsidR="00C478E3" w:rsidRDefault="00C478E3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490142091" w:history="1">
            <w:r w:rsidRPr="00022F41">
              <w:rPr>
                <w:rStyle w:val="Link"/>
                <w:noProof/>
                <w:lang w:eastAsia="de-DE"/>
              </w:rPr>
              <w:t>3.5</w:t>
            </w:r>
            <w:r>
              <w:rPr>
                <w:rFonts w:eastAsiaTheme="minorEastAsia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022F41">
              <w:rPr>
                <w:rStyle w:val="Link"/>
                <w:noProof/>
                <w:lang w:eastAsia="de-DE"/>
              </w:rPr>
              <w:t>SWOT-Analyse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E1F79" w14:textId="77777777" w:rsidR="00C478E3" w:rsidRDefault="00C478E3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92" w:history="1">
            <w:r w:rsidRPr="00022F41">
              <w:rPr>
                <w:rStyle w:val="Link"/>
                <w:noProof/>
              </w:rPr>
              <w:t>4</w:t>
            </w:r>
            <w:r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Pr="00022F41">
              <w:rPr>
                <w:rStyle w:val="Link"/>
                <w:noProof/>
              </w:rPr>
              <w:t>Zusammenfassung &amp; Fazit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A1D01" w14:textId="77777777" w:rsidR="00C478E3" w:rsidRDefault="00C478E3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93" w:history="1">
            <w:r w:rsidRPr="00022F41">
              <w:rPr>
                <w:rStyle w:val="Link"/>
                <w:noProof/>
              </w:rPr>
              <w:t>5</w:t>
            </w:r>
            <w:r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Pr="00022F41">
              <w:rPr>
                <w:rStyle w:val="Link"/>
                <w:noProof/>
              </w:rPr>
              <w:t>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7841B" w14:textId="77777777" w:rsidR="00C478E3" w:rsidRDefault="00C478E3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/>
              <w:b w:val="0"/>
              <w:bCs w:val="0"/>
              <w:noProof/>
              <w:lang w:eastAsia="de-DE"/>
            </w:rPr>
          </w:pPr>
          <w:hyperlink w:anchor="_Toc490142094" w:history="1">
            <w:r w:rsidRPr="00022F41">
              <w:rPr>
                <w:rStyle w:val="Link"/>
                <w:noProof/>
              </w:rPr>
              <w:t>6</w:t>
            </w:r>
            <w:r>
              <w:rPr>
                <w:rFonts w:eastAsiaTheme="minorEastAsia"/>
                <w:b w:val="0"/>
                <w:bCs w:val="0"/>
                <w:noProof/>
                <w:lang w:eastAsia="de-DE"/>
              </w:rPr>
              <w:tab/>
            </w:r>
            <w:r w:rsidRPr="00022F41">
              <w:rPr>
                <w:rStyle w:val="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_Toc490142094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8BFB" w14:textId="1980DAF9" w:rsidR="00B21FF8" w:rsidRDefault="00B21FF8">
          <w:r>
            <w:rPr>
              <w:b/>
              <w:bCs/>
              <w:noProof/>
            </w:rPr>
            <w:fldChar w:fldCharType="end"/>
          </w:r>
        </w:p>
      </w:sdtContent>
    </w:sdt>
    <w:p w14:paraId="151B7E35" w14:textId="0DE9BEC4" w:rsidR="00B21FF8" w:rsidRDefault="00B21FF8">
      <w:r>
        <w:br w:type="page"/>
      </w:r>
    </w:p>
    <w:p w14:paraId="0385B672" w14:textId="77777777" w:rsidR="00177B48" w:rsidRDefault="00177B48" w:rsidP="00C478E3">
      <w:pPr>
        <w:pStyle w:val="berschrift1"/>
        <w:sectPr w:rsidR="00177B48" w:rsidSect="00351E0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1417" w:right="1417" w:bottom="1134" w:left="1417" w:header="708" w:footer="708" w:gutter="0"/>
          <w:cols w:space="708"/>
          <w:titlePg/>
          <w:docGrid w:linePitch="360"/>
        </w:sectPr>
      </w:pPr>
      <w:bookmarkStart w:id="0" w:name="_Toc490142071"/>
    </w:p>
    <w:p w14:paraId="6CC7265F" w14:textId="7671B6FB" w:rsidR="00B21FF8" w:rsidRDefault="00B21FF8" w:rsidP="00177B48">
      <w:pPr>
        <w:pStyle w:val="berschrift1"/>
        <w:numPr>
          <w:ilvl w:val="0"/>
          <w:numId w:val="4"/>
        </w:numPr>
      </w:pPr>
      <w:bookmarkStart w:id="1" w:name="_GoBack"/>
      <w:bookmarkEnd w:id="1"/>
      <w:r>
        <w:t>Einleitung</w:t>
      </w:r>
      <w:bookmarkEnd w:id="0"/>
    </w:p>
    <w:p w14:paraId="40088C6E" w14:textId="728478AA" w:rsidR="00F60AC0" w:rsidRDefault="00B21FF8" w:rsidP="00B21FF8">
      <w:pPr>
        <w:rPr>
          <w:lang w:eastAsia="de-DE"/>
        </w:rPr>
      </w:pPr>
      <w:r>
        <w:rPr>
          <w:lang w:eastAsia="de-DE"/>
        </w:rPr>
        <w:t>...</w:t>
      </w:r>
    </w:p>
    <w:p w14:paraId="23003FE3" w14:textId="5B9FBED4" w:rsidR="00F60AC0" w:rsidRDefault="00F60AC0" w:rsidP="00C478E3">
      <w:pPr>
        <w:pStyle w:val="berschrift2"/>
      </w:pPr>
      <w:bookmarkStart w:id="2" w:name="_Toc490142072"/>
      <w:r>
        <w:t>Projektbeschreibung</w:t>
      </w:r>
      <w:bookmarkEnd w:id="2"/>
    </w:p>
    <w:p w14:paraId="2335595D" w14:textId="5F161960" w:rsidR="00B21FF8" w:rsidRDefault="00F60AC0" w:rsidP="00B21FF8">
      <w:pPr>
        <w:rPr>
          <w:lang w:eastAsia="de-DE"/>
        </w:rPr>
      </w:pPr>
      <w:r>
        <w:rPr>
          <w:lang w:eastAsia="de-DE"/>
        </w:rPr>
        <w:t>...</w:t>
      </w:r>
    </w:p>
    <w:p w14:paraId="6DD86F62" w14:textId="54415400" w:rsidR="00F60AC0" w:rsidRDefault="00C478E3" w:rsidP="00C478E3">
      <w:pPr>
        <w:pStyle w:val="berschrift2"/>
        <w:rPr>
          <w:lang w:eastAsia="de-DE"/>
        </w:rPr>
      </w:pPr>
      <w:bookmarkStart w:id="3" w:name="_Toc490142073"/>
      <w:r>
        <w:rPr>
          <w:lang w:eastAsia="de-DE"/>
        </w:rPr>
        <w:t>Projektplanung</w:t>
      </w:r>
      <w:bookmarkEnd w:id="3"/>
    </w:p>
    <w:p w14:paraId="2B07F556" w14:textId="35BB29CA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69405DB0" w14:textId="588221E6" w:rsidR="00C478E3" w:rsidRDefault="00C478E3" w:rsidP="00C478E3">
      <w:pPr>
        <w:pStyle w:val="berschrift3"/>
        <w:rPr>
          <w:lang w:eastAsia="de-DE"/>
        </w:rPr>
      </w:pPr>
      <w:bookmarkStart w:id="4" w:name="_Toc490142074"/>
      <w:r>
        <w:rPr>
          <w:lang w:eastAsia="de-DE"/>
        </w:rPr>
        <w:t>Aufgabenverteilung</w:t>
      </w:r>
      <w:bookmarkEnd w:id="4"/>
    </w:p>
    <w:p w14:paraId="65571309" w14:textId="34C0BD7D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35B6866" w14:textId="5DE461EE" w:rsidR="00C478E3" w:rsidRDefault="00C478E3" w:rsidP="00C478E3">
      <w:pPr>
        <w:pStyle w:val="berschrift3"/>
        <w:rPr>
          <w:lang w:eastAsia="de-DE"/>
        </w:rPr>
      </w:pPr>
      <w:bookmarkStart w:id="5" w:name="_Toc490142075"/>
      <w:r>
        <w:rPr>
          <w:lang w:eastAsia="de-DE"/>
        </w:rPr>
        <w:t>Meilensteine</w:t>
      </w:r>
      <w:bookmarkEnd w:id="5"/>
    </w:p>
    <w:p w14:paraId="6132333C" w14:textId="66B8650B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D8DDF33" w14:textId="3B5E2B02" w:rsidR="00C478E3" w:rsidRDefault="00C478E3" w:rsidP="00C478E3">
      <w:pPr>
        <w:pStyle w:val="berschrift3"/>
        <w:rPr>
          <w:lang w:eastAsia="de-DE"/>
        </w:rPr>
      </w:pPr>
      <w:bookmarkStart w:id="6" w:name="_Toc490142076"/>
      <w:r>
        <w:rPr>
          <w:lang w:eastAsia="de-DE"/>
        </w:rPr>
        <w:t>Herausforderungen</w:t>
      </w:r>
      <w:bookmarkEnd w:id="6"/>
    </w:p>
    <w:p w14:paraId="4B0935B5" w14:textId="1A44BCF6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AC61289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7" w:name="_Toc490142077"/>
      <w:r>
        <w:br w:type="page"/>
      </w:r>
    </w:p>
    <w:p w14:paraId="26A4C5CB" w14:textId="6BECE97B" w:rsidR="00C478E3" w:rsidRDefault="00C478E3" w:rsidP="00C478E3">
      <w:pPr>
        <w:pStyle w:val="berschrift1"/>
      </w:pPr>
      <w:r>
        <w:t>Analyse bestehender Fitness-Apps</w:t>
      </w:r>
      <w:bookmarkEnd w:id="7"/>
    </w:p>
    <w:p w14:paraId="5A11F664" w14:textId="17BE211D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C752F04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8" w:name="_Toc490142078"/>
      <w:r>
        <w:br w:type="page"/>
      </w:r>
    </w:p>
    <w:p w14:paraId="1ED97730" w14:textId="1BC1FF8B" w:rsidR="00C478E3" w:rsidRDefault="00C478E3" w:rsidP="00C478E3">
      <w:pPr>
        <w:pStyle w:val="berschrift1"/>
      </w:pPr>
      <w:r>
        <w:t>Projektübersicht</w:t>
      </w:r>
      <w:bookmarkEnd w:id="8"/>
    </w:p>
    <w:p w14:paraId="7409239C" w14:textId="5075AE7D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87C98C6" w14:textId="0418E644" w:rsidR="00C478E3" w:rsidRDefault="00C478E3" w:rsidP="00C478E3">
      <w:pPr>
        <w:pStyle w:val="berschrift2"/>
        <w:rPr>
          <w:lang w:eastAsia="de-DE"/>
        </w:rPr>
      </w:pPr>
      <w:bookmarkStart w:id="9" w:name="_Toc490142079"/>
      <w:r>
        <w:rPr>
          <w:lang w:eastAsia="de-DE"/>
        </w:rPr>
        <w:t>Zielgruppe</w:t>
      </w:r>
      <w:bookmarkEnd w:id="9"/>
    </w:p>
    <w:p w14:paraId="1EFDA7BE" w14:textId="091EBCD7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4A4661B2" w14:textId="411679E4" w:rsidR="00C478E3" w:rsidRDefault="00C478E3" w:rsidP="00C478E3">
      <w:pPr>
        <w:pStyle w:val="berschrift2"/>
        <w:rPr>
          <w:lang w:eastAsia="de-DE"/>
        </w:rPr>
      </w:pPr>
      <w:bookmarkStart w:id="10" w:name="_Toc490142080"/>
      <w:r>
        <w:rPr>
          <w:lang w:eastAsia="de-DE"/>
        </w:rPr>
        <w:t>Anforderungen</w:t>
      </w:r>
      <w:bookmarkEnd w:id="10"/>
    </w:p>
    <w:p w14:paraId="164EF314" w14:textId="5D8A6CC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227B222C" w14:textId="2C2C1670" w:rsidR="00C478E3" w:rsidRDefault="00C478E3" w:rsidP="00C478E3">
      <w:pPr>
        <w:pStyle w:val="berschrift3"/>
        <w:rPr>
          <w:lang w:eastAsia="de-DE"/>
        </w:rPr>
      </w:pPr>
      <w:bookmarkStart w:id="11" w:name="_Toc490142081"/>
      <w:r>
        <w:rPr>
          <w:lang w:eastAsia="de-DE"/>
        </w:rPr>
        <w:t>User-Stories</w:t>
      </w:r>
      <w:bookmarkEnd w:id="11"/>
    </w:p>
    <w:p w14:paraId="68DAC7B3" w14:textId="7F33D39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2659C8E" w14:textId="2C0B3B7E" w:rsidR="00C478E3" w:rsidRDefault="00C478E3" w:rsidP="00C478E3">
      <w:pPr>
        <w:pStyle w:val="berschrift3"/>
        <w:rPr>
          <w:lang w:eastAsia="de-DE"/>
        </w:rPr>
      </w:pPr>
      <w:bookmarkStart w:id="12" w:name="_Toc490142082"/>
      <w:r>
        <w:rPr>
          <w:lang w:eastAsia="de-DE"/>
        </w:rPr>
        <w:t>Funktionale Anforderungen</w:t>
      </w:r>
      <w:bookmarkEnd w:id="12"/>
    </w:p>
    <w:p w14:paraId="024855AB" w14:textId="0CEAF2F3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45F6175C" w14:textId="6F8230FD" w:rsidR="00C478E3" w:rsidRDefault="00C478E3" w:rsidP="00C478E3">
      <w:pPr>
        <w:pStyle w:val="berschrift3"/>
        <w:rPr>
          <w:lang w:eastAsia="de-DE"/>
        </w:rPr>
      </w:pPr>
      <w:bookmarkStart w:id="13" w:name="_Toc490142083"/>
      <w:r>
        <w:rPr>
          <w:lang w:eastAsia="de-DE"/>
        </w:rPr>
        <w:t>Nicht-funktionale Anforderungen</w:t>
      </w:r>
      <w:bookmarkEnd w:id="13"/>
    </w:p>
    <w:p w14:paraId="2C77158B" w14:textId="017BCFC2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09E3C4A" w14:textId="2F373F3B" w:rsidR="00C478E3" w:rsidRDefault="00C478E3" w:rsidP="00C478E3">
      <w:pPr>
        <w:pStyle w:val="berschrift3"/>
        <w:rPr>
          <w:lang w:eastAsia="de-DE"/>
        </w:rPr>
      </w:pPr>
      <w:bookmarkStart w:id="14" w:name="_Toc490142084"/>
      <w:r>
        <w:rPr>
          <w:lang w:eastAsia="de-DE"/>
        </w:rPr>
        <w:t xml:space="preserve">Data </w:t>
      </w:r>
      <w:proofErr w:type="spellStart"/>
      <w:r>
        <w:rPr>
          <w:lang w:eastAsia="de-DE"/>
        </w:rPr>
        <w:t>Dictionary</w:t>
      </w:r>
      <w:bookmarkEnd w:id="14"/>
      <w:proofErr w:type="spellEnd"/>
    </w:p>
    <w:p w14:paraId="05DDF61C" w14:textId="0382DECF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5817C1A" w14:textId="76BA3EA4" w:rsidR="00C478E3" w:rsidRDefault="00C478E3" w:rsidP="00C478E3">
      <w:pPr>
        <w:pStyle w:val="berschrift2"/>
        <w:rPr>
          <w:lang w:eastAsia="de-DE"/>
        </w:rPr>
      </w:pPr>
      <w:bookmarkStart w:id="15" w:name="_Toc490142085"/>
      <w:r>
        <w:rPr>
          <w:lang w:eastAsia="de-DE"/>
        </w:rPr>
        <w:t>Modelle</w:t>
      </w:r>
      <w:bookmarkEnd w:id="15"/>
    </w:p>
    <w:p w14:paraId="4EAA4F8A" w14:textId="03D7F419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62020DCA" w14:textId="62C845F4" w:rsidR="00C478E3" w:rsidRDefault="00C478E3" w:rsidP="00C478E3">
      <w:pPr>
        <w:pStyle w:val="berschrift3"/>
        <w:rPr>
          <w:lang w:eastAsia="de-DE"/>
        </w:rPr>
      </w:pPr>
      <w:bookmarkStart w:id="16" w:name="_Toc490142086"/>
      <w:r>
        <w:rPr>
          <w:lang w:eastAsia="de-DE"/>
        </w:rPr>
        <w:t>Sitemap</w:t>
      </w:r>
      <w:bookmarkEnd w:id="16"/>
    </w:p>
    <w:p w14:paraId="0EBC2446" w14:textId="38E3B980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8308825" w14:textId="0759AF46" w:rsidR="00C478E3" w:rsidRDefault="00C478E3" w:rsidP="00C478E3">
      <w:pPr>
        <w:pStyle w:val="berschrift3"/>
        <w:rPr>
          <w:lang w:eastAsia="de-DE"/>
        </w:rPr>
      </w:pPr>
      <w:bookmarkStart w:id="17" w:name="_Toc490142087"/>
      <w:r>
        <w:rPr>
          <w:lang w:eastAsia="de-DE"/>
        </w:rPr>
        <w:t>UML-Klassendiagramm</w:t>
      </w:r>
      <w:bookmarkEnd w:id="17"/>
    </w:p>
    <w:p w14:paraId="135036F9" w14:textId="7108C510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6A5C87B" w14:textId="69DE6BA6" w:rsidR="00C478E3" w:rsidRDefault="00C478E3" w:rsidP="00C478E3">
      <w:pPr>
        <w:pStyle w:val="berschrift2"/>
        <w:rPr>
          <w:lang w:eastAsia="de-DE"/>
        </w:rPr>
      </w:pPr>
      <w:bookmarkStart w:id="18" w:name="_Toc490142088"/>
      <w:r>
        <w:rPr>
          <w:lang w:eastAsia="de-DE"/>
        </w:rPr>
        <w:t>Design</w:t>
      </w:r>
      <w:bookmarkEnd w:id="18"/>
    </w:p>
    <w:p w14:paraId="787CE15C" w14:textId="3D4E57BB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4D4A86F" w14:textId="6C480AAF" w:rsidR="00C478E3" w:rsidRDefault="00C478E3" w:rsidP="00C478E3">
      <w:pPr>
        <w:pStyle w:val="berschrift3"/>
        <w:rPr>
          <w:lang w:eastAsia="de-DE"/>
        </w:rPr>
      </w:pPr>
      <w:bookmarkStart w:id="19" w:name="_Toc490142089"/>
      <w:r>
        <w:rPr>
          <w:lang w:eastAsia="de-DE"/>
        </w:rPr>
        <w:t>Papierprototypen</w:t>
      </w:r>
      <w:bookmarkEnd w:id="19"/>
    </w:p>
    <w:p w14:paraId="01887DA0" w14:textId="744844C9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22CED82F" w14:textId="3F4311CF" w:rsidR="00C478E3" w:rsidRDefault="00C478E3" w:rsidP="00C478E3">
      <w:pPr>
        <w:pStyle w:val="berschrift3"/>
        <w:rPr>
          <w:lang w:eastAsia="de-DE"/>
        </w:rPr>
      </w:pPr>
      <w:bookmarkStart w:id="20" w:name="_Toc490142090"/>
      <w:r>
        <w:rPr>
          <w:lang w:eastAsia="de-DE"/>
        </w:rPr>
        <w:t>Mock-</w:t>
      </w:r>
      <w:proofErr w:type="spellStart"/>
      <w:r>
        <w:rPr>
          <w:lang w:eastAsia="de-DE"/>
        </w:rPr>
        <w:t>Ups</w:t>
      </w:r>
      <w:bookmarkEnd w:id="20"/>
      <w:proofErr w:type="spellEnd"/>
    </w:p>
    <w:p w14:paraId="1383B853" w14:textId="58BB6AEB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0B0EFAE2" w14:textId="3FDA895D" w:rsidR="00C478E3" w:rsidRDefault="00C478E3" w:rsidP="00C478E3">
      <w:pPr>
        <w:pStyle w:val="berschrift2"/>
        <w:rPr>
          <w:lang w:eastAsia="de-DE"/>
        </w:rPr>
      </w:pPr>
      <w:bookmarkStart w:id="21" w:name="_Toc490142091"/>
      <w:r>
        <w:rPr>
          <w:lang w:eastAsia="de-DE"/>
        </w:rPr>
        <w:t>SWOT-Analyse</w:t>
      </w:r>
      <w:bookmarkEnd w:id="21"/>
    </w:p>
    <w:p w14:paraId="2901A9C4" w14:textId="1C7398B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3E2E7579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22" w:name="_Toc490142092"/>
      <w:r>
        <w:br w:type="page"/>
      </w:r>
    </w:p>
    <w:p w14:paraId="3DD4815D" w14:textId="36999D25" w:rsidR="00C478E3" w:rsidRDefault="00C478E3" w:rsidP="00C478E3">
      <w:pPr>
        <w:pStyle w:val="berschrift1"/>
      </w:pPr>
      <w:r>
        <w:t>Zusammenfassung &amp; Fazit</w:t>
      </w:r>
      <w:bookmarkEnd w:id="22"/>
    </w:p>
    <w:p w14:paraId="19B571DB" w14:textId="35ED3CB1" w:rsid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79D400E8" w14:textId="77777777" w:rsidR="00177B48" w:rsidRDefault="00177B48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48"/>
          <w:szCs w:val="28"/>
          <w:lang w:eastAsia="de-DE"/>
        </w:rPr>
      </w:pPr>
      <w:bookmarkStart w:id="23" w:name="_Toc490142093"/>
      <w:r>
        <w:br w:type="page"/>
      </w:r>
    </w:p>
    <w:p w14:paraId="2F0A3703" w14:textId="175D856A" w:rsidR="00C478E3" w:rsidRDefault="00C478E3" w:rsidP="00C478E3">
      <w:pPr>
        <w:pStyle w:val="berschrift1"/>
      </w:pPr>
      <w:r>
        <w:t>Ausblick</w:t>
      </w:r>
      <w:bookmarkEnd w:id="23"/>
    </w:p>
    <w:p w14:paraId="693E1A88" w14:textId="467494D5" w:rsidR="00C478E3" w:rsidRPr="00C478E3" w:rsidRDefault="00C478E3" w:rsidP="00C478E3">
      <w:pPr>
        <w:rPr>
          <w:lang w:eastAsia="de-DE"/>
        </w:rPr>
      </w:pPr>
      <w:r>
        <w:rPr>
          <w:lang w:eastAsia="de-DE"/>
        </w:rPr>
        <w:t>...</w:t>
      </w:r>
    </w:p>
    <w:p w14:paraId="17BEDD87" w14:textId="2F1800D3" w:rsidR="00B21FF8" w:rsidRDefault="00B21FF8" w:rsidP="00B21FF8">
      <w:r>
        <w:br w:type="page"/>
      </w:r>
    </w:p>
    <w:bookmarkStart w:id="24" w:name="_Toc490142094" w:displacedByCustomXml="next"/>
    <w:sdt>
      <w:sdtPr>
        <w:id w:val="6172605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</w:sdtEndPr>
      <w:sdtContent>
        <w:p w14:paraId="2D1FA73E" w14:textId="05D6897E" w:rsidR="00B21FF8" w:rsidRDefault="00B21FF8">
          <w:pPr>
            <w:pStyle w:val="berschrift1"/>
          </w:pPr>
          <w:r>
            <w:t>Literaturverzeichnis</w:t>
          </w:r>
          <w:bookmarkEnd w:id="24"/>
        </w:p>
        <w:sdt>
          <w:sdtPr>
            <w:id w:val="111145805"/>
            <w:bibliography/>
          </w:sdtPr>
          <w:sdtContent>
            <w:p w14:paraId="325FB01E" w14:textId="3FD869DF" w:rsidR="00B21FF8" w:rsidRDefault="00B21FF8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Im aktuellen Dokument sind keine Quellen vorhanden.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77AC070" w14:textId="4877576C" w:rsidR="009D60F9" w:rsidRDefault="009D60F9" w:rsidP="00B21FF8">
      <w:pPr>
        <w:pStyle w:val="Listenabsatz"/>
        <w:ind w:left="360"/>
      </w:pPr>
    </w:p>
    <w:sectPr w:rsidR="009D60F9" w:rsidSect="00177B48">
      <w:footerReference w:type="default" r:id="rId14"/>
      <w:footerReference w:type="first" r:id="rId15"/>
      <w:pgSz w:w="11900" w:h="16840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390D4F" w14:textId="77777777" w:rsidR="00494B9B" w:rsidRDefault="00494B9B" w:rsidP="00177B48">
      <w:r>
        <w:separator/>
      </w:r>
    </w:p>
  </w:endnote>
  <w:endnote w:type="continuationSeparator" w:id="0">
    <w:p w14:paraId="2428CF2B" w14:textId="77777777" w:rsidR="00494B9B" w:rsidRDefault="00494B9B" w:rsidP="00177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9EBC8D" w14:textId="77777777" w:rsidR="00177B48" w:rsidRDefault="00177B48" w:rsidP="00614A1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3E4AC86C" w14:textId="77777777" w:rsidR="00177B48" w:rsidRDefault="00177B48" w:rsidP="00177B48">
    <w:pPr>
      <w:pStyle w:val="Fuzeile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063AF0" w14:textId="77777777" w:rsidR="00177B48" w:rsidRDefault="00177B48" w:rsidP="00177B48">
    <w:pPr>
      <w:pStyle w:val="Fuzeile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4062E7" w14:textId="77777777" w:rsidR="007D1F56" w:rsidRDefault="007D1F56">
    <w:pPr>
      <w:pStyle w:val="Fuzeile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113C3" w14:textId="77777777" w:rsidR="007D1F56" w:rsidRDefault="007D1F56" w:rsidP="00614A1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83240">
      <w:rPr>
        <w:rStyle w:val="Seitenzahl"/>
        <w:noProof/>
      </w:rPr>
      <w:t>1</w:t>
    </w:r>
    <w:r>
      <w:rPr>
        <w:rStyle w:val="Seitenzahl"/>
      </w:rPr>
      <w:fldChar w:fldCharType="end"/>
    </w:r>
  </w:p>
  <w:p w14:paraId="51DFFE8C" w14:textId="77777777" w:rsidR="007D1F56" w:rsidRDefault="007D1F56" w:rsidP="00177B48">
    <w:pPr>
      <w:pStyle w:val="Fuzeile"/>
      <w:ind w:right="360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8D5A79" w14:textId="77777777" w:rsidR="00177B48" w:rsidRDefault="00177B48" w:rsidP="00614A18">
    <w:pPr>
      <w:pStyle w:val="Fuzeile"/>
      <w:framePr w:wrap="none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>
      <w:rPr>
        <w:rStyle w:val="Seitenzahl"/>
        <w:noProof/>
      </w:rPr>
      <w:t>3</w:t>
    </w:r>
    <w:r>
      <w:rPr>
        <w:rStyle w:val="Seitenzahl"/>
      </w:rPr>
      <w:fldChar w:fldCharType="end"/>
    </w:r>
  </w:p>
  <w:p w14:paraId="0E075242" w14:textId="77777777" w:rsidR="00177B48" w:rsidRDefault="00177B48" w:rsidP="00177B48">
    <w:pPr>
      <w:pStyle w:val="Fuzeile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265104" w14:textId="77777777" w:rsidR="00494B9B" w:rsidRDefault="00494B9B" w:rsidP="00177B48">
      <w:r>
        <w:separator/>
      </w:r>
    </w:p>
  </w:footnote>
  <w:footnote w:type="continuationSeparator" w:id="0">
    <w:p w14:paraId="5FD8F27B" w14:textId="77777777" w:rsidR="00494B9B" w:rsidRDefault="00494B9B" w:rsidP="00177B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DA76AE" w14:textId="77777777" w:rsidR="007D1F56" w:rsidRDefault="007D1F56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53A26E" w14:textId="77777777" w:rsidR="007D1F56" w:rsidRDefault="007D1F56">
    <w:pPr>
      <w:pStyle w:val="Kopfzeil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7E9EF" w14:textId="77777777" w:rsidR="007D1F56" w:rsidRDefault="007D1F56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A1585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33C4ED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79E10C7C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C3B"/>
    <w:rsid w:val="00101C3B"/>
    <w:rsid w:val="00177B48"/>
    <w:rsid w:val="00192712"/>
    <w:rsid w:val="0028752C"/>
    <w:rsid w:val="00351E0D"/>
    <w:rsid w:val="003A1FF6"/>
    <w:rsid w:val="00455535"/>
    <w:rsid w:val="00494B9B"/>
    <w:rsid w:val="005A2794"/>
    <w:rsid w:val="005B6BE3"/>
    <w:rsid w:val="00664695"/>
    <w:rsid w:val="00746EF7"/>
    <w:rsid w:val="007D1F56"/>
    <w:rsid w:val="00976080"/>
    <w:rsid w:val="009D60F9"/>
    <w:rsid w:val="009E0432"/>
    <w:rsid w:val="00A2213F"/>
    <w:rsid w:val="00AA5E74"/>
    <w:rsid w:val="00AD55D1"/>
    <w:rsid w:val="00B21FF8"/>
    <w:rsid w:val="00C07E7A"/>
    <w:rsid w:val="00C478E3"/>
    <w:rsid w:val="00D3079A"/>
    <w:rsid w:val="00D83240"/>
    <w:rsid w:val="00DB7AF6"/>
    <w:rsid w:val="00F038B2"/>
    <w:rsid w:val="00F2390E"/>
    <w:rsid w:val="00F60AC0"/>
    <w:rsid w:val="00F6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C8C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478E3"/>
    <w:pPr>
      <w:keepNext/>
      <w:keepLines/>
      <w:numPr>
        <w:numId w:val="2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478E3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478E3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478E3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478E3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478E3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478E3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478E3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478E3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01C3B"/>
    <w:pPr>
      <w:ind w:left="720"/>
      <w:contextualSpacing/>
    </w:pPr>
  </w:style>
  <w:style w:type="paragraph" w:styleId="KeinLeerraum">
    <w:name w:val="No Spacing"/>
    <w:link w:val="KeinLeerraumZchn"/>
    <w:uiPriority w:val="1"/>
    <w:rsid w:val="00351E0D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51E0D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478E3"/>
    <w:rPr>
      <w:rFonts w:asciiTheme="majorHAnsi" w:eastAsiaTheme="majorEastAsia" w:hAnsiTheme="majorHAnsi" w:cstheme="majorBidi"/>
      <w:b/>
      <w:bCs/>
      <w:color w:val="2E74B5" w:themeColor="accent1" w:themeShade="BF"/>
      <w:sz w:val="48"/>
      <w:szCs w:val="28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21FF8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B21FF8"/>
    <w:pPr>
      <w:spacing w:before="120"/>
    </w:pPr>
    <w:rPr>
      <w:b/>
      <w:bCs/>
    </w:rPr>
  </w:style>
  <w:style w:type="character" w:styleId="Link">
    <w:name w:val="Hyperlink"/>
    <w:basedOn w:val="Absatz-Standardschriftart"/>
    <w:uiPriority w:val="99"/>
    <w:unhideWhenUsed/>
    <w:rsid w:val="00B21FF8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B21FF8"/>
    <w:pPr>
      <w:ind w:left="240"/>
    </w:pPr>
    <w:rPr>
      <w:b/>
      <w:bC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B21FF8"/>
    <w:pPr>
      <w:ind w:left="480"/>
    </w:pPr>
    <w:rPr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B21FF8"/>
    <w:pPr>
      <w:ind w:left="720"/>
    </w:pPr>
    <w:rPr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B21FF8"/>
    <w:pPr>
      <w:ind w:left="960"/>
    </w:pPr>
    <w:rPr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B21FF8"/>
    <w:pPr>
      <w:ind w:left="1200"/>
    </w:pPr>
    <w:rPr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B21FF8"/>
    <w:pPr>
      <w:ind w:left="1440"/>
    </w:pPr>
    <w:rPr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B21FF8"/>
    <w:pPr>
      <w:ind w:left="1680"/>
    </w:pPr>
    <w:rPr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B21FF8"/>
    <w:pPr>
      <w:ind w:left="1920"/>
    </w:pPr>
    <w:rPr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478E3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478E3"/>
    <w:rPr>
      <w:rFonts w:asciiTheme="majorHAnsi" w:eastAsiaTheme="majorEastAsia" w:hAnsiTheme="majorHAnsi" w:cstheme="majorBidi"/>
      <w:color w:val="1F4D78" w:themeColor="accent1" w:themeShade="7F"/>
      <w:sz w:val="3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478E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478E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478E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478E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478E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478E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Kopfzeile">
    <w:name w:val="header"/>
    <w:basedOn w:val="Standard"/>
    <w:link w:val="KopfzeileZchn"/>
    <w:uiPriority w:val="99"/>
    <w:unhideWhenUsed/>
    <w:rsid w:val="00177B4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77B48"/>
  </w:style>
  <w:style w:type="paragraph" w:styleId="Fuzeile">
    <w:name w:val="footer"/>
    <w:basedOn w:val="Standard"/>
    <w:link w:val="FuzeileZchn"/>
    <w:uiPriority w:val="99"/>
    <w:unhideWhenUsed/>
    <w:rsid w:val="00177B4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77B48"/>
  </w:style>
  <w:style w:type="character" w:styleId="Seitenzahl">
    <w:name w:val="page number"/>
    <w:basedOn w:val="Absatz-Standardschriftart"/>
    <w:uiPriority w:val="99"/>
    <w:semiHidden/>
    <w:unhideWhenUsed/>
    <w:rsid w:val="00177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oter" Target="footer5.xml"/><Relationship Id="rId16" Type="http://schemas.openxmlformats.org/officeDocument/2006/relationships/fontTable" Target="fontTable.xml"/><Relationship Id="rId17" Type="http://schemas.openxmlformats.org/officeDocument/2006/relationships/glossaryDocument" Target="glossary/document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BC"/>
    <w:rsid w:val="00136EBC"/>
    <w:rsid w:val="00B8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5739D608292DB4C87EABB54AB1D889E">
    <w:name w:val="85739D608292DB4C87EABB54AB1D889E"/>
    <w:rsid w:val="00136E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2E97ADD-288E-1948-93F9-B2C565B80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370</Words>
  <Characters>2338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/>
      <vt:lpstr>Einleitung</vt:lpstr>
      <vt:lpstr>    Projektbeschreibung</vt:lpstr>
      <vt:lpstr>    Projektplanung</vt:lpstr>
      <vt:lpstr>        Aufgabenverteilung</vt:lpstr>
      <vt:lpstr>        Meilensteine</vt:lpstr>
      <vt:lpstr>        Herausforderungen</vt:lpstr>
      <vt:lpstr>Analyse bestehender Fitness-Apps</vt:lpstr>
      <vt:lpstr>Projektübersicht</vt:lpstr>
      <vt:lpstr>    Zielgruppe</vt:lpstr>
      <vt:lpstr>    Anforderungen</vt:lpstr>
      <vt:lpstr>        User-Stories</vt:lpstr>
      <vt:lpstr>        Funktionale Anforderungen</vt:lpstr>
      <vt:lpstr>        Nicht-funktionale Anforderungen</vt:lpstr>
      <vt:lpstr>        Data Dictionary</vt:lpstr>
      <vt:lpstr>    Modelle</vt:lpstr>
      <vt:lpstr>        Sitemap</vt:lpstr>
      <vt:lpstr>        UML-Klassendiagramm</vt:lpstr>
      <vt:lpstr>    Design</vt:lpstr>
      <vt:lpstr>        Papierprototypen</vt:lpstr>
      <vt:lpstr>        Mock-Ups</vt:lpstr>
      <vt:lpstr>    SWOT-Analyse</vt:lpstr>
      <vt:lpstr>Zusammenfassung &amp; Fazit</vt:lpstr>
      <vt:lpstr>Ausblick</vt:lpstr>
      <vt:lpstr>Literaturverzeichnis</vt:lpstr>
    </vt:vector>
  </TitlesOfParts>
  <LinksUpToDate>false</LinksUpToDate>
  <CharactersWithSpaces>2703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Bachelorprojekt PersonalFit</dc:title>
  <dc:subject/>
  <dc:creator>Kim ngan Tran, Njankou Tchotchie, Melanie Constantin &amp; Jérôme Hubain</dc:creator>
  <cp:keywords/>
  <dc:description/>
  <cp:lastModifiedBy>Microsoft Office-Anwender</cp:lastModifiedBy>
  <cp:revision>2</cp:revision>
  <dcterms:created xsi:type="dcterms:W3CDTF">2017-08-10T13:44:00Z</dcterms:created>
  <dcterms:modified xsi:type="dcterms:W3CDTF">2017-08-10T13:44:00Z</dcterms:modified>
</cp:coreProperties>
</file>